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F4CE" w14:textId="77777777" w:rsidR="007B7B7F" w:rsidRDefault="007B7B7F" w:rsidP="00A37135">
      <w:pPr>
        <w:pStyle w:val="Titel"/>
        <w:rPr>
          <w:rStyle w:val="Text6"/>
        </w:rPr>
      </w:pPr>
    </w:p>
    <w:p w14:paraId="7EC28E33" w14:textId="77777777" w:rsidR="007B7B7F" w:rsidRDefault="007B7B7F" w:rsidP="00A37135">
      <w:pPr>
        <w:pStyle w:val="Titel"/>
        <w:rPr>
          <w:rStyle w:val="Text6"/>
        </w:rPr>
      </w:pPr>
    </w:p>
    <w:p w14:paraId="08D6350A" w14:textId="77777777" w:rsidR="007B7B7F" w:rsidRDefault="007B7B7F" w:rsidP="00A37135">
      <w:pPr>
        <w:pStyle w:val="Titel"/>
        <w:rPr>
          <w:rStyle w:val="Text6"/>
        </w:rPr>
      </w:pPr>
    </w:p>
    <w:p w14:paraId="1CBD7383" w14:textId="77777777" w:rsidR="007B7B7F" w:rsidRDefault="007B7B7F" w:rsidP="00A37135">
      <w:pPr>
        <w:pStyle w:val="Titel"/>
        <w:rPr>
          <w:rStyle w:val="Text6"/>
        </w:rPr>
      </w:pPr>
    </w:p>
    <w:p w14:paraId="2B0528E1" w14:textId="77777777" w:rsidR="007B7B7F" w:rsidRDefault="007B7B7F" w:rsidP="00A37135">
      <w:pPr>
        <w:pStyle w:val="Titel"/>
        <w:rPr>
          <w:rStyle w:val="Text6"/>
        </w:rPr>
      </w:pPr>
    </w:p>
    <w:p w14:paraId="4D30A29B" w14:textId="77777777" w:rsidR="007B7B7F" w:rsidRDefault="007B7B7F" w:rsidP="00A37135">
      <w:pPr>
        <w:pStyle w:val="Titel"/>
        <w:rPr>
          <w:rStyle w:val="Text6"/>
        </w:rPr>
      </w:pPr>
    </w:p>
    <w:p w14:paraId="5DDAEBAC" w14:textId="2F4CD973" w:rsidR="00B10D98" w:rsidRPr="008D7883" w:rsidRDefault="00AE6DE3" w:rsidP="00A37135">
      <w:pPr>
        <w:pStyle w:val="Titel"/>
        <w:rPr>
          <w:rStyle w:val="Text6"/>
        </w:rPr>
      </w:pPr>
      <w:r>
        <w:rPr>
          <w:rStyle w:val="Text6"/>
        </w:rPr>
        <w:t xml:space="preserve">Labb </w:t>
      </w:r>
      <w:r w:rsidR="009D6E62">
        <w:rPr>
          <w:rStyle w:val="Text6"/>
        </w:rPr>
        <w:t>4</w:t>
      </w:r>
    </w:p>
    <w:p w14:paraId="64FCC637" w14:textId="1CC41E51" w:rsidR="00AE6DE3" w:rsidRPr="00AE6DE3" w:rsidRDefault="00A17515" w:rsidP="00AE6DE3">
      <w:pPr>
        <w:overflowPunct/>
        <w:textAlignment w:val="auto"/>
        <w:rPr>
          <w:rFonts w:ascii="Arial" w:hAnsi="Arial"/>
          <w:b/>
          <w:bCs/>
          <w:sz w:val="32"/>
          <w:lang w:val="en-US"/>
        </w:rPr>
      </w:pPr>
      <w:hyperlink r:id="rId8" w:history="1">
        <w:r w:rsidR="009D6E62">
          <w:rPr>
            <w:rStyle w:val="Hyperlink"/>
            <w:rFonts w:ascii="Arial" w:hAnsi="Arial"/>
            <w:b/>
            <w:bCs/>
            <w:sz w:val="32"/>
            <w:lang w:val="en-US"/>
          </w:rPr>
          <w:t>Generics – Collections - GUI</w:t>
        </w:r>
      </w:hyperlink>
    </w:p>
    <w:p w14:paraId="5DD1F051" w14:textId="77777777" w:rsidR="00A672FE" w:rsidRPr="00456AC0" w:rsidRDefault="00654368" w:rsidP="00B10D98">
      <w:pPr>
        <w:overflowPunct/>
        <w:textAlignment w:val="auto"/>
        <w:rPr>
          <w:rFonts w:ascii="Arial" w:eastAsia="Calibri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9AA6D0" wp14:editId="63BE83AC">
            <wp:extent cx="5105400" cy="228600"/>
            <wp:effectExtent l="0" t="0" r="0" b="0"/>
            <wp:docPr id="2" name="Bild 2" descr="Description: Str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Description: Stre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B646" w14:textId="77777777" w:rsidR="00A672FE" w:rsidRPr="00DF46CA" w:rsidRDefault="00A672FE" w:rsidP="003D1BD9">
      <w:pPr>
        <w:overflowPunct/>
        <w:textAlignment w:val="auto"/>
        <w:rPr>
          <w:rFonts w:ascii="Arial" w:eastAsia="Calibri" w:hAnsi="Arial" w:cs="Arial"/>
          <w:bCs/>
          <w:sz w:val="24"/>
          <w:szCs w:val="24"/>
        </w:rPr>
      </w:pPr>
    </w:p>
    <w:p w14:paraId="185E2610" w14:textId="76F7B170" w:rsidR="0074180D" w:rsidRPr="007B7B7F" w:rsidRDefault="00AE6DE3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  <w:r w:rsidRPr="00AE6DE3">
        <w:rPr>
          <w:rFonts w:ascii="Times New Roman" w:eastAsia="Calibri" w:hAnsi="Times New Roman"/>
          <w:sz w:val="22"/>
          <w:szCs w:val="22"/>
        </w:rPr>
        <w:t xml:space="preserve">Assignment </w:t>
      </w:r>
      <w:r w:rsidR="009D6E62">
        <w:rPr>
          <w:rFonts w:ascii="Times New Roman" w:eastAsia="Calibri" w:hAnsi="Times New Roman"/>
          <w:sz w:val="22"/>
          <w:szCs w:val="22"/>
        </w:rPr>
        <w:t>4</w:t>
      </w:r>
      <w:r w:rsidRPr="00AE6DE3">
        <w:rPr>
          <w:rFonts w:ascii="Times New Roman" w:eastAsia="Calibri" w:hAnsi="Times New Roman"/>
          <w:sz w:val="22"/>
          <w:szCs w:val="22"/>
        </w:rPr>
        <w:t xml:space="preserve">, (week </w:t>
      </w:r>
      <w:r w:rsidR="009D6E62">
        <w:rPr>
          <w:rFonts w:ascii="Times New Roman" w:eastAsia="Calibri" w:hAnsi="Times New Roman"/>
          <w:sz w:val="22"/>
          <w:szCs w:val="22"/>
        </w:rPr>
        <w:t>41</w:t>
      </w:r>
      <w:r w:rsidRPr="00AE6DE3">
        <w:rPr>
          <w:rFonts w:ascii="Times New Roman" w:eastAsia="Calibri" w:hAnsi="Times New Roman"/>
          <w:sz w:val="22"/>
          <w:szCs w:val="22"/>
        </w:rPr>
        <w:t>)</w:t>
      </w:r>
    </w:p>
    <w:p w14:paraId="6EE6FAFE" w14:textId="77777777" w:rsidR="0074180D" w:rsidRPr="007B7B7F" w:rsidRDefault="0074180D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</w:p>
    <w:p w14:paraId="4DA9940C" w14:textId="68CF7070" w:rsidR="004555F3" w:rsidRDefault="004555F3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</w:p>
    <w:p w14:paraId="79195765" w14:textId="77777777" w:rsidR="00AE6DE3" w:rsidRDefault="00AE6DE3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</w:p>
    <w:p w14:paraId="19A7EAD7" w14:textId="59E8F898" w:rsidR="00465B78" w:rsidRDefault="00465B78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</w:p>
    <w:p w14:paraId="5995CBCA" w14:textId="77777777" w:rsidR="00465B78" w:rsidRPr="007B7B7F" w:rsidRDefault="00465B78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</w:p>
    <w:p w14:paraId="2A1696D4" w14:textId="1C0529E1" w:rsidR="000C3950" w:rsidRDefault="00F24300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  <w:r w:rsidRPr="00A90306">
        <w:rPr>
          <w:rFonts w:ascii="Times New Roman" w:eastAsia="Calibri" w:hAnsi="Times New Roman"/>
          <w:sz w:val="22"/>
          <w:szCs w:val="22"/>
        </w:rPr>
        <w:t>Författare:</w:t>
      </w:r>
      <w:r w:rsidR="00AE6DE3">
        <w:rPr>
          <w:rFonts w:ascii="Times New Roman" w:eastAsia="Calibri" w:hAnsi="Times New Roman"/>
          <w:sz w:val="22"/>
          <w:szCs w:val="22"/>
        </w:rPr>
        <w:t xml:space="preserve"> Ceyhun Bozkurt</w:t>
      </w:r>
    </w:p>
    <w:p w14:paraId="7DA1791B" w14:textId="0B19FCB4" w:rsidR="00F24300" w:rsidRPr="00A90306" w:rsidRDefault="000C3950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>Institution:</w:t>
      </w:r>
      <w:r w:rsidR="00F24300" w:rsidRPr="00A90306">
        <w:rPr>
          <w:rFonts w:ascii="Times New Roman" w:eastAsia="Calibri" w:hAnsi="Times New Roman"/>
          <w:sz w:val="22"/>
          <w:szCs w:val="22"/>
        </w:rPr>
        <w:t xml:space="preserve"> </w:t>
      </w:r>
      <w:r w:rsidR="00AE6DE3">
        <w:rPr>
          <w:rFonts w:ascii="Times New Roman" w:eastAsia="Calibri" w:hAnsi="Times New Roman"/>
          <w:sz w:val="22"/>
          <w:szCs w:val="22"/>
        </w:rPr>
        <w:t>Högskolan Dalarna</w:t>
      </w:r>
    </w:p>
    <w:p w14:paraId="18C1E63D" w14:textId="4C69AC35" w:rsidR="00F24300" w:rsidRPr="009D6E62" w:rsidRDefault="00F24300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  <w:r w:rsidRPr="009D6E62">
        <w:rPr>
          <w:rFonts w:ascii="Times New Roman" w:eastAsia="Calibri" w:hAnsi="Times New Roman"/>
          <w:sz w:val="22"/>
          <w:szCs w:val="22"/>
        </w:rPr>
        <w:t xml:space="preserve">Handledare: </w:t>
      </w:r>
      <w:r w:rsidR="00AE6DE3" w:rsidRPr="009D6E62">
        <w:rPr>
          <w:rFonts w:ascii="Times New Roman" w:eastAsia="Calibri" w:hAnsi="Times New Roman"/>
          <w:sz w:val="22"/>
          <w:szCs w:val="22"/>
        </w:rPr>
        <w:t>Elin Ekman</w:t>
      </w:r>
      <w:r w:rsidR="00654368" w:rsidRPr="00A90306">
        <w:rPr>
          <w:rStyle w:val="Text6"/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0BE580" wp14:editId="24D51C06">
                <wp:simplePos x="0" y="0"/>
                <wp:positionH relativeFrom="column">
                  <wp:posOffset>3712845</wp:posOffset>
                </wp:positionH>
                <wp:positionV relativeFrom="paragraph">
                  <wp:posOffset>137795</wp:posOffset>
                </wp:positionV>
                <wp:extent cx="1390650" cy="762000"/>
                <wp:effectExtent l="0" t="0" r="0" b="0"/>
                <wp:wrapSquare wrapText="bothSides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354B3" w14:textId="77777777" w:rsidR="00F75E83" w:rsidRPr="00A90306" w:rsidRDefault="00F75E83" w:rsidP="00A7494D">
                            <w:pPr>
                              <w:overflowPunct/>
                              <w:textAlignment w:val="auto"/>
                              <w:rPr>
                                <w:rFonts w:ascii="Times New Roman" w:eastAsia="Calibri" w:hAnsi="Times New Roman"/>
                                <w:sz w:val="22"/>
                                <w:szCs w:val="22"/>
                              </w:rPr>
                            </w:pPr>
                            <w:r w:rsidRPr="00A90306">
                              <w:rPr>
                                <w:rFonts w:ascii="Times New Roman" w:eastAsia="Calibri" w:hAnsi="Times New Roman"/>
                                <w:sz w:val="22"/>
                                <w:szCs w:val="22"/>
                              </w:rPr>
                              <w:t>Högskolan Dalarna</w:t>
                            </w:r>
                          </w:p>
                          <w:p w14:paraId="236513CC" w14:textId="77777777" w:rsidR="00F75E83" w:rsidRPr="00A90306" w:rsidRDefault="00F75E83" w:rsidP="00A7494D">
                            <w:pPr>
                              <w:overflowPunct/>
                              <w:textAlignment w:val="auto"/>
                              <w:rPr>
                                <w:rFonts w:ascii="Times New Roman" w:eastAsia="Calibri" w:hAnsi="Times New Roman"/>
                                <w:sz w:val="22"/>
                                <w:szCs w:val="22"/>
                              </w:rPr>
                            </w:pPr>
                            <w:r w:rsidRPr="00A90306">
                              <w:rPr>
                                <w:rFonts w:ascii="Times New Roman" w:eastAsia="Calibri" w:hAnsi="Times New Roman"/>
                                <w:sz w:val="22"/>
                                <w:szCs w:val="22"/>
                              </w:rPr>
                              <w:t>791 88 Falun</w:t>
                            </w:r>
                          </w:p>
                          <w:p w14:paraId="77B5387F" w14:textId="77777777" w:rsidR="00F75E83" w:rsidRPr="00A90306" w:rsidRDefault="00F75E83" w:rsidP="00A7494D">
                            <w:pPr>
                              <w:overflowPunct/>
                              <w:textAlignment w:val="auto"/>
                              <w:rPr>
                                <w:rFonts w:ascii="Times New Roman" w:eastAsia="Calibri" w:hAnsi="Times New Roman"/>
                                <w:sz w:val="22"/>
                                <w:szCs w:val="22"/>
                              </w:rPr>
                            </w:pPr>
                            <w:r w:rsidRPr="00A90306">
                              <w:rPr>
                                <w:rFonts w:ascii="Times New Roman" w:eastAsia="Calibri" w:hAnsi="Times New Roman"/>
                                <w:sz w:val="22"/>
                                <w:szCs w:val="22"/>
                              </w:rPr>
                              <w:t>Sweden</w:t>
                            </w:r>
                          </w:p>
                          <w:p w14:paraId="7E456A9A" w14:textId="77777777" w:rsidR="00F75E83" w:rsidRPr="00A90306" w:rsidRDefault="00F75E83" w:rsidP="00A7494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90306">
                              <w:rPr>
                                <w:rFonts w:ascii="Times New Roman" w:eastAsia="Calibri" w:hAnsi="Times New Roman"/>
                                <w:sz w:val="22"/>
                                <w:szCs w:val="22"/>
                              </w:rPr>
                              <w:t>Tel 023-77 80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BE580"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position:absolute;margin-left:292.35pt;margin-top:10.85pt;width:109.5pt;height:6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" stroked="f">
                <v:textbox>
                  <w:txbxContent>
                    <w:p w14:paraId="01D354B3" w14:textId="77777777" w:rsidR="00F75E83" w:rsidRPr="00A90306" w:rsidRDefault="00F75E83" w:rsidP="00A7494D">
                      <w:pPr>
                        <w:overflowPunct/>
                        <w:textAlignment w:val="auto"/>
                        <w:rPr>
                          <w:rFonts w:ascii="Times New Roman" w:eastAsia="Calibri" w:hAnsi="Times New Roman"/>
                          <w:sz w:val="22"/>
                          <w:szCs w:val="22"/>
                        </w:rPr>
                      </w:pPr>
                      <w:r w:rsidRPr="00A90306">
                        <w:rPr>
                          <w:rFonts w:ascii="Times New Roman" w:eastAsia="Calibri" w:hAnsi="Times New Roman"/>
                          <w:sz w:val="22"/>
                          <w:szCs w:val="22"/>
                        </w:rPr>
                        <w:t>Högskolan Dalarna</w:t>
                      </w:r>
                    </w:p>
                    <w:p w14:paraId="236513CC" w14:textId="77777777" w:rsidR="00F75E83" w:rsidRPr="00A90306" w:rsidRDefault="00F75E83" w:rsidP="00A7494D">
                      <w:pPr>
                        <w:overflowPunct/>
                        <w:textAlignment w:val="auto"/>
                        <w:rPr>
                          <w:rFonts w:ascii="Times New Roman" w:eastAsia="Calibri" w:hAnsi="Times New Roman"/>
                          <w:sz w:val="22"/>
                          <w:szCs w:val="22"/>
                        </w:rPr>
                      </w:pPr>
                      <w:r w:rsidRPr="00A90306">
                        <w:rPr>
                          <w:rFonts w:ascii="Times New Roman" w:eastAsia="Calibri" w:hAnsi="Times New Roman"/>
                          <w:sz w:val="22"/>
                          <w:szCs w:val="22"/>
                        </w:rPr>
                        <w:t>791 88 Falun</w:t>
                      </w:r>
                    </w:p>
                    <w:p w14:paraId="77B5387F" w14:textId="77777777" w:rsidR="00F75E83" w:rsidRPr="00A90306" w:rsidRDefault="00F75E83" w:rsidP="00A7494D">
                      <w:pPr>
                        <w:overflowPunct/>
                        <w:textAlignment w:val="auto"/>
                        <w:rPr>
                          <w:rFonts w:ascii="Times New Roman" w:eastAsia="Calibri" w:hAnsi="Times New Roman"/>
                          <w:sz w:val="22"/>
                          <w:szCs w:val="22"/>
                        </w:rPr>
                      </w:pPr>
                      <w:r w:rsidRPr="00A90306">
                        <w:rPr>
                          <w:rFonts w:ascii="Times New Roman" w:eastAsia="Calibri" w:hAnsi="Times New Roman"/>
                          <w:sz w:val="22"/>
                          <w:szCs w:val="22"/>
                        </w:rPr>
                        <w:t>Sweden</w:t>
                      </w:r>
                    </w:p>
                    <w:p w14:paraId="7E456A9A" w14:textId="77777777" w:rsidR="00F75E83" w:rsidRPr="00A90306" w:rsidRDefault="00F75E83" w:rsidP="00A7494D">
                      <w:pPr>
                        <w:rPr>
                          <w:rFonts w:ascii="Times New Roman" w:hAnsi="Times New Roman"/>
                        </w:rPr>
                      </w:pPr>
                      <w:r w:rsidRPr="00A90306">
                        <w:rPr>
                          <w:rFonts w:ascii="Times New Roman" w:eastAsia="Calibri" w:hAnsi="Times New Roman"/>
                          <w:sz w:val="22"/>
                          <w:szCs w:val="22"/>
                        </w:rPr>
                        <w:t>Tel 023-77 80 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6E62" w:rsidRPr="009D6E62">
        <w:rPr>
          <w:rFonts w:ascii="Times New Roman" w:eastAsia="Calibri" w:hAnsi="Times New Roman"/>
          <w:sz w:val="22"/>
          <w:szCs w:val="22"/>
        </w:rPr>
        <w:t xml:space="preserve"> &amp; Hans J</w:t>
      </w:r>
      <w:r w:rsidR="009D6E62">
        <w:rPr>
          <w:rFonts w:ascii="Times New Roman" w:eastAsia="Calibri" w:hAnsi="Times New Roman"/>
          <w:sz w:val="22"/>
          <w:szCs w:val="22"/>
        </w:rPr>
        <w:t>ones</w:t>
      </w:r>
    </w:p>
    <w:p w14:paraId="61AA5ED1" w14:textId="5A3A0661" w:rsidR="00F24300" w:rsidRPr="006249BE" w:rsidRDefault="00F24300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  <w:r w:rsidRPr="006249BE">
        <w:rPr>
          <w:rFonts w:ascii="Times New Roman" w:eastAsia="Calibri" w:hAnsi="Times New Roman"/>
          <w:sz w:val="22"/>
          <w:szCs w:val="22"/>
        </w:rPr>
        <w:t xml:space="preserve">Ämne: </w:t>
      </w:r>
      <w:r w:rsidR="00AE6DE3" w:rsidRPr="006249BE">
        <w:rPr>
          <w:rFonts w:ascii="Times New Roman" w:eastAsia="Calibri" w:hAnsi="Times New Roman"/>
          <w:sz w:val="22"/>
          <w:szCs w:val="22"/>
        </w:rPr>
        <w:t>Object-oriented programming and problem solving</w:t>
      </w:r>
    </w:p>
    <w:p w14:paraId="223D0CCE" w14:textId="1142AAD3" w:rsidR="00F24300" w:rsidRPr="00A90306" w:rsidRDefault="00F24300" w:rsidP="00876134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  <w:r w:rsidRPr="00A90306">
        <w:rPr>
          <w:rFonts w:ascii="Times New Roman" w:eastAsia="Calibri" w:hAnsi="Times New Roman"/>
          <w:sz w:val="22"/>
          <w:szCs w:val="22"/>
        </w:rPr>
        <w:t>Kurs</w:t>
      </w:r>
      <w:r w:rsidR="007B7B7F">
        <w:rPr>
          <w:rFonts w:ascii="Times New Roman" w:eastAsia="Calibri" w:hAnsi="Times New Roman"/>
          <w:sz w:val="22"/>
          <w:szCs w:val="22"/>
        </w:rPr>
        <w:t>kod</w:t>
      </w:r>
      <w:r w:rsidRPr="00A90306">
        <w:rPr>
          <w:rFonts w:ascii="Times New Roman" w:eastAsia="Calibri" w:hAnsi="Times New Roman"/>
          <w:sz w:val="22"/>
          <w:szCs w:val="22"/>
        </w:rPr>
        <w:t xml:space="preserve">: </w:t>
      </w:r>
      <w:r w:rsidR="00AE6DE3">
        <w:rPr>
          <w:rFonts w:ascii="Times New Roman" w:eastAsia="Calibri" w:hAnsi="Times New Roman"/>
          <w:sz w:val="22"/>
          <w:szCs w:val="22"/>
        </w:rPr>
        <w:t>GIK2F7</w:t>
      </w:r>
    </w:p>
    <w:p w14:paraId="58D942E4" w14:textId="1699C318" w:rsidR="00B65897" w:rsidRPr="00AE6DE3" w:rsidRDefault="00F24300" w:rsidP="00AE6DE3">
      <w:pPr>
        <w:overflowPunct/>
        <w:spacing w:line="260" w:lineRule="atLeast"/>
        <w:textAlignment w:val="auto"/>
        <w:rPr>
          <w:rFonts w:ascii="Times New Roman" w:eastAsia="Calibri" w:hAnsi="Times New Roman"/>
          <w:sz w:val="22"/>
          <w:szCs w:val="22"/>
        </w:rPr>
      </w:pPr>
      <w:r w:rsidRPr="00A90306">
        <w:rPr>
          <w:rFonts w:ascii="Times New Roman" w:eastAsia="Calibri" w:hAnsi="Times New Roman"/>
          <w:sz w:val="22"/>
          <w:szCs w:val="22"/>
        </w:rPr>
        <w:t>Betygsdatum:</w:t>
      </w:r>
      <w:r w:rsidR="00654368" w:rsidRPr="00A90306">
        <w:rPr>
          <w:rFonts w:ascii="Times New Roman" w:eastAsia="Calibri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2898BF" wp14:editId="1EA0E640">
                <wp:simplePos x="0" y="0"/>
                <wp:positionH relativeFrom="column">
                  <wp:posOffset>5223510</wp:posOffset>
                </wp:positionH>
                <wp:positionV relativeFrom="paragraph">
                  <wp:posOffset>8875395</wp:posOffset>
                </wp:positionV>
                <wp:extent cx="1390650" cy="763270"/>
                <wp:effectExtent l="0" t="0" r="0" b="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51747" w14:textId="77777777" w:rsidR="00F75E83" w:rsidRPr="00F07A76" w:rsidRDefault="00F75E83" w:rsidP="00A7494D">
                            <w:pPr>
                              <w:overflowPunct/>
                              <w:textAlignment w:val="auto"/>
                              <w:rPr>
                                <w:rFonts w:ascii="Georgia" w:eastAsia="Calibri" w:hAnsi="Georgia" w:cs="Georgia"/>
                                <w:sz w:val="22"/>
                                <w:szCs w:val="22"/>
                              </w:rPr>
                            </w:pPr>
                            <w:r w:rsidRPr="00F07A76">
                              <w:rPr>
                                <w:rFonts w:ascii="Georgia" w:eastAsia="Calibri" w:hAnsi="Georgia" w:cs="Georgia"/>
                                <w:sz w:val="22"/>
                                <w:szCs w:val="22"/>
                              </w:rPr>
                              <w:t>Högskolan Dalarna</w:t>
                            </w:r>
                          </w:p>
                          <w:p w14:paraId="405AE0F3" w14:textId="77777777" w:rsidR="00F75E83" w:rsidRPr="00F07A76" w:rsidRDefault="00F75E83" w:rsidP="00A7494D">
                            <w:pPr>
                              <w:overflowPunct/>
                              <w:textAlignment w:val="auto"/>
                              <w:rPr>
                                <w:rFonts w:ascii="Georgia" w:eastAsia="Calibri" w:hAnsi="Georgia" w:cs="Georgia"/>
                                <w:sz w:val="22"/>
                                <w:szCs w:val="22"/>
                              </w:rPr>
                            </w:pPr>
                            <w:r w:rsidRPr="00F07A76">
                              <w:rPr>
                                <w:rFonts w:ascii="Georgia" w:eastAsia="Calibri" w:hAnsi="Georgia" w:cs="Georgia"/>
                                <w:sz w:val="22"/>
                                <w:szCs w:val="22"/>
                              </w:rPr>
                              <w:t>791 88 Falun</w:t>
                            </w:r>
                          </w:p>
                          <w:p w14:paraId="7974A22A" w14:textId="77777777" w:rsidR="00F75E83" w:rsidRPr="00F07A76" w:rsidRDefault="00F75E83" w:rsidP="00A7494D">
                            <w:pPr>
                              <w:overflowPunct/>
                              <w:textAlignment w:val="auto"/>
                              <w:rPr>
                                <w:rFonts w:ascii="Georgia" w:eastAsia="Calibri" w:hAnsi="Georgia" w:cs="Georgia"/>
                                <w:sz w:val="22"/>
                                <w:szCs w:val="22"/>
                              </w:rPr>
                            </w:pPr>
                            <w:r w:rsidRPr="00F07A76">
                              <w:rPr>
                                <w:rFonts w:ascii="Georgia" w:eastAsia="Calibri" w:hAnsi="Georgia" w:cs="Georgia"/>
                                <w:sz w:val="22"/>
                                <w:szCs w:val="22"/>
                              </w:rPr>
                              <w:t>Sweden</w:t>
                            </w:r>
                          </w:p>
                          <w:p w14:paraId="0A7E27F0" w14:textId="77777777" w:rsidR="00F75E83" w:rsidRDefault="00F75E83" w:rsidP="00A7494D">
                            <w:r w:rsidRPr="00F07A76">
                              <w:rPr>
                                <w:rFonts w:ascii="Georgia" w:eastAsia="Calibri" w:hAnsi="Georgia" w:cs="Georgia"/>
                                <w:sz w:val="22"/>
                                <w:szCs w:val="22"/>
                              </w:rPr>
                              <w:t>Tel 023-77 80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898BF" id="Textruta 4" o:spid="_x0000_s1027" type="#_x0000_t202" style="position:absolute;margin-left:411.3pt;margin-top:698.85pt;width:109.5pt;height:6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" stroked="f">
                <v:textbox>
                  <w:txbxContent>
                    <w:p w14:paraId="4A051747" w14:textId="77777777" w:rsidR="00F75E83" w:rsidRPr="00F07A76" w:rsidRDefault="00F75E83" w:rsidP="00A7494D">
                      <w:pPr>
                        <w:overflowPunct/>
                        <w:textAlignment w:val="auto"/>
                        <w:rPr>
                          <w:rFonts w:ascii="Georgia" w:eastAsia="Calibri" w:hAnsi="Georgia" w:cs="Georgia"/>
                          <w:sz w:val="22"/>
                          <w:szCs w:val="22"/>
                        </w:rPr>
                      </w:pPr>
                      <w:r w:rsidRPr="00F07A76">
                        <w:rPr>
                          <w:rFonts w:ascii="Georgia" w:eastAsia="Calibri" w:hAnsi="Georgia" w:cs="Georgia"/>
                          <w:sz w:val="22"/>
                          <w:szCs w:val="22"/>
                        </w:rPr>
                        <w:t>Högskolan Dalarna</w:t>
                      </w:r>
                    </w:p>
                    <w:p w14:paraId="405AE0F3" w14:textId="77777777" w:rsidR="00F75E83" w:rsidRPr="00F07A76" w:rsidRDefault="00F75E83" w:rsidP="00A7494D">
                      <w:pPr>
                        <w:overflowPunct/>
                        <w:textAlignment w:val="auto"/>
                        <w:rPr>
                          <w:rFonts w:ascii="Georgia" w:eastAsia="Calibri" w:hAnsi="Georgia" w:cs="Georgia"/>
                          <w:sz w:val="22"/>
                          <w:szCs w:val="22"/>
                        </w:rPr>
                      </w:pPr>
                      <w:r w:rsidRPr="00F07A76">
                        <w:rPr>
                          <w:rFonts w:ascii="Georgia" w:eastAsia="Calibri" w:hAnsi="Georgia" w:cs="Georgia"/>
                          <w:sz w:val="22"/>
                          <w:szCs w:val="22"/>
                        </w:rPr>
                        <w:t>791 88 Falun</w:t>
                      </w:r>
                    </w:p>
                    <w:p w14:paraId="7974A22A" w14:textId="77777777" w:rsidR="00F75E83" w:rsidRPr="00F07A76" w:rsidRDefault="00F75E83" w:rsidP="00A7494D">
                      <w:pPr>
                        <w:overflowPunct/>
                        <w:textAlignment w:val="auto"/>
                        <w:rPr>
                          <w:rFonts w:ascii="Georgia" w:eastAsia="Calibri" w:hAnsi="Georgia" w:cs="Georgia"/>
                          <w:sz w:val="22"/>
                          <w:szCs w:val="22"/>
                        </w:rPr>
                      </w:pPr>
                      <w:r w:rsidRPr="00F07A76">
                        <w:rPr>
                          <w:rFonts w:ascii="Georgia" w:eastAsia="Calibri" w:hAnsi="Georgia" w:cs="Georgia"/>
                          <w:sz w:val="22"/>
                          <w:szCs w:val="22"/>
                        </w:rPr>
                        <w:t>Sweden</w:t>
                      </w:r>
                    </w:p>
                    <w:p w14:paraId="0A7E27F0" w14:textId="77777777" w:rsidR="00F75E83" w:rsidRDefault="00F75E83" w:rsidP="00A7494D">
                      <w:r w:rsidRPr="00F07A76">
                        <w:rPr>
                          <w:rFonts w:ascii="Georgia" w:eastAsia="Calibri" w:hAnsi="Georgia" w:cs="Georgia"/>
                          <w:sz w:val="22"/>
                          <w:szCs w:val="22"/>
                        </w:rPr>
                        <w:t>Tel 023-77 80 00</w:t>
                      </w:r>
                    </w:p>
                  </w:txbxContent>
                </v:textbox>
              </v:shape>
            </w:pict>
          </mc:Fallback>
        </mc:AlternateContent>
      </w:r>
      <w:r w:rsidR="00AE6DE3">
        <w:rPr>
          <w:rFonts w:ascii="Times New Roman" w:eastAsia="Calibri" w:hAnsi="Times New Roman"/>
          <w:sz w:val="22"/>
          <w:szCs w:val="22"/>
        </w:rPr>
        <w:t xml:space="preserve"> Week </w:t>
      </w:r>
      <w:r w:rsidR="009D6E62">
        <w:rPr>
          <w:rFonts w:ascii="Times New Roman" w:eastAsia="Calibri" w:hAnsi="Times New Roman"/>
          <w:sz w:val="22"/>
          <w:szCs w:val="22"/>
        </w:rPr>
        <w:t>41</w:t>
      </w:r>
      <w:r w:rsidR="00AE6DE3">
        <w:rPr>
          <w:rFonts w:ascii="Times New Roman" w:eastAsia="Calibri" w:hAnsi="Times New Roman"/>
          <w:sz w:val="22"/>
          <w:szCs w:val="22"/>
        </w:rPr>
        <w:t xml:space="preserve"> 2021</w:t>
      </w:r>
    </w:p>
    <w:p w14:paraId="4196DE8F" w14:textId="77777777" w:rsidR="00F75E83" w:rsidRPr="00B65897" w:rsidRDefault="00F75E83" w:rsidP="00F75E83">
      <w:pPr>
        <w:rPr>
          <w:rFonts w:asciiTheme="majorBidi" w:eastAsia="Calibri" w:hAnsiTheme="majorBidi" w:cstheme="majorBidi"/>
          <w:sz w:val="24"/>
          <w:szCs w:val="24"/>
        </w:rPr>
      </w:pPr>
    </w:p>
    <w:p w14:paraId="53E4EA31" w14:textId="77777777" w:rsidR="007B7B7F" w:rsidRPr="00B65897" w:rsidRDefault="007B7B7F" w:rsidP="00F75E83">
      <w:pPr>
        <w:rPr>
          <w:rFonts w:asciiTheme="majorBidi" w:eastAsia="Calibri" w:hAnsiTheme="majorBidi" w:cstheme="majorBidi"/>
          <w:sz w:val="24"/>
          <w:szCs w:val="24"/>
        </w:rPr>
      </w:pPr>
    </w:p>
    <w:p w14:paraId="0FF93644" w14:textId="77777777" w:rsidR="0074180D" w:rsidRPr="00B65897" w:rsidRDefault="0074180D" w:rsidP="00F75E83">
      <w:pPr>
        <w:rPr>
          <w:rFonts w:asciiTheme="majorBidi" w:eastAsia="Calibri" w:hAnsiTheme="majorBidi" w:cstheme="majorBidi"/>
          <w:sz w:val="24"/>
          <w:szCs w:val="24"/>
        </w:rPr>
        <w:sectPr w:rsidR="0074180D" w:rsidRPr="00B65897" w:rsidSect="00A90306">
          <w:headerReference w:type="default" r:id="rId10"/>
          <w:type w:val="continuous"/>
          <w:pgSz w:w="11906" w:h="16838" w:code="9"/>
          <w:pgMar w:top="1588" w:right="1644" w:bottom="567" w:left="2268" w:header="709" w:footer="709" w:gutter="0"/>
          <w:cols w:space="708"/>
          <w:docGrid w:linePitch="360"/>
        </w:sectPr>
      </w:pPr>
    </w:p>
    <w:p w14:paraId="31F8C736" w14:textId="77777777" w:rsidR="00D50652" w:rsidRPr="00BC43EA" w:rsidRDefault="00D50652" w:rsidP="00D50652">
      <w:pPr>
        <w:pStyle w:val="BodyText"/>
        <w:rPr>
          <w:rFonts w:ascii="Times New Roman" w:eastAsia="Calibri" w:hAnsi="Times New Roman"/>
          <w:b/>
          <w:bCs/>
          <w:sz w:val="28"/>
          <w:szCs w:val="28"/>
        </w:rPr>
      </w:pPr>
      <w:r w:rsidRPr="00BC43EA">
        <w:rPr>
          <w:rFonts w:ascii="Times New Roman" w:eastAsia="Calibri" w:hAnsi="Times New Roman"/>
          <w:b/>
          <w:bCs/>
          <w:sz w:val="28"/>
          <w:szCs w:val="28"/>
        </w:rPr>
        <w:lastRenderedPageBreak/>
        <w:t>Syfte:</w:t>
      </w:r>
    </w:p>
    <w:p w14:paraId="2FFF2874" w14:textId="77777777" w:rsidR="00D50652" w:rsidRPr="00D50652" w:rsidRDefault="00D50652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6ABFA8B4" w14:textId="1473B688" w:rsidR="00D50652" w:rsidRDefault="00D50652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  <w:r w:rsidRPr="00D50652">
        <w:rPr>
          <w:rFonts w:ascii="Times New Roman" w:eastAsia="Calibri" w:hAnsi="Times New Roman"/>
          <w:sz w:val="22"/>
          <w:szCs w:val="22"/>
        </w:rPr>
        <w:t xml:space="preserve">Syftet med labben </w:t>
      </w:r>
      <w:r>
        <w:rPr>
          <w:rFonts w:ascii="Times New Roman" w:eastAsia="Calibri" w:hAnsi="Times New Roman"/>
          <w:sz w:val="22"/>
          <w:szCs w:val="22"/>
        </w:rPr>
        <w:t xml:space="preserve">är att vi ska lära oss om </w:t>
      </w:r>
      <w:r w:rsidR="009D6E62">
        <w:t xml:space="preserve">Generics – Collections – GUI </w:t>
      </w:r>
      <w:r>
        <w:rPr>
          <w:rFonts w:ascii="Times New Roman" w:eastAsia="Calibri" w:hAnsi="Times New Roman"/>
          <w:sz w:val="22"/>
          <w:szCs w:val="22"/>
        </w:rPr>
        <w:t>och hur man använnder dessa i programmering.</w:t>
      </w:r>
    </w:p>
    <w:p w14:paraId="55B7F4EE" w14:textId="77777777" w:rsidR="00D50652" w:rsidRDefault="00D50652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0D3C2BC0" w14:textId="77777777" w:rsidR="00D50652" w:rsidRPr="00BC43EA" w:rsidRDefault="00D50652" w:rsidP="00D50652">
      <w:pPr>
        <w:pStyle w:val="BodyText"/>
        <w:rPr>
          <w:rFonts w:ascii="Times New Roman" w:eastAsia="Calibri" w:hAnsi="Times New Roman"/>
          <w:b/>
          <w:bCs/>
          <w:sz w:val="28"/>
          <w:szCs w:val="28"/>
        </w:rPr>
      </w:pPr>
      <w:r w:rsidRPr="00BC43EA">
        <w:rPr>
          <w:rFonts w:ascii="Times New Roman" w:eastAsia="Calibri" w:hAnsi="Times New Roman"/>
          <w:b/>
          <w:bCs/>
          <w:sz w:val="28"/>
          <w:szCs w:val="28"/>
        </w:rPr>
        <w:t>Method:</w:t>
      </w:r>
    </w:p>
    <w:p w14:paraId="58671DB2" w14:textId="77777777" w:rsidR="00D50652" w:rsidRDefault="00D50652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06EB114E" w14:textId="65F4D1C7" w:rsidR="009D6E62" w:rsidRDefault="00D50652" w:rsidP="009D6E62">
      <w:pPr>
        <w:pStyle w:val="BodyText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Vi ska </w:t>
      </w:r>
      <w:r w:rsidR="009D6E62">
        <w:rPr>
          <w:rFonts w:ascii="Times New Roman" w:eastAsia="Calibri" w:hAnsi="Times New Roman"/>
          <w:sz w:val="22"/>
          <w:szCs w:val="22"/>
        </w:rPr>
        <w:t>skapa program i WPF app med .net 5 core Build.</w:t>
      </w:r>
    </w:p>
    <w:p w14:paraId="7C20ADE2" w14:textId="4F415889" w:rsidR="009D6E62" w:rsidRDefault="009D6E62" w:rsidP="009D6E62">
      <w:pPr>
        <w:pStyle w:val="BodyText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Som öppnar upp för GUI grapical user interface. </w:t>
      </w:r>
    </w:p>
    <w:p w14:paraId="18EE6FDD" w14:textId="125CA888" w:rsidR="009D6E62" w:rsidRDefault="009D6E62" w:rsidP="009D6E62">
      <w:pPr>
        <w:pStyle w:val="BodyText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 xml:space="preserve">Använnda generics och collections för att fylla listboxar </w:t>
      </w:r>
    </w:p>
    <w:p w14:paraId="0303966F" w14:textId="1CEC2CFA" w:rsidR="00D50652" w:rsidRDefault="009D6E62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  <w:r>
        <w:t>Följa Model–view–viewmodel (MVVM) för att förenkla utveckling (inget krav)</w:t>
      </w:r>
      <w:r w:rsidR="00D50652">
        <w:rPr>
          <w:rFonts w:ascii="Times New Roman" w:eastAsia="Calibri" w:hAnsi="Times New Roman"/>
          <w:sz w:val="22"/>
          <w:szCs w:val="22"/>
        </w:rPr>
        <w:br/>
      </w:r>
    </w:p>
    <w:p w14:paraId="3BAEE389" w14:textId="77777777" w:rsidR="00D50652" w:rsidRPr="00BC43EA" w:rsidRDefault="00D50652" w:rsidP="00D50652">
      <w:pPr>
        <w:pStyle w:val="BodyText"/>
        <w:rPr>
          <w:rFonts w:ascii="Times New Roman" w:eastAsia="Calibri" w:hAnsi="Times New Roman"/>
          <w:b/>
          <w:bCs/>
          <w:sz w:val="28"/>
          <w:szCs w:val="28"/>
        </w:rPr>
      </w:pPr>
      <w:r w:rsidRPr="00BC43EA">
        <w:rPr>
          <w:rFonts w:ascii="Times New Roman" w:eastAsia="Calibri" w:hAnsi="Times New Roman"/>
          <w:b/>
          <w:bCs/>
          <w:sz w:val="28"/>
          <w:szCs w:val="28"/>
        </w:rPr>
        <w:t>Resultat:</w:t>
      </w:r>
    </w:p>
    <w:p w14:paraId="3F5BD5FD" w14:textId="328CE6FE" w:rsidR="00D50652" w:rsidRDefault="00D50652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1A7E23C4" w14:textId="0986FEEE" w:rsidR="00D50652" w:rsidRDefault="00BC43EA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noProof/>
          <w:sz w:val="22"/>
          <w:szCs w:val="22"/>
        </w:rPr>
        <w:drawing>
          <wp:inline distT="0" distB="0" distL="0" distR="0" wp14:anchorId="606E9EA9" wp14:editId="12D17BCC">
            <wp:extent cx="507492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0A64" w14:textId="77777777" w:rsidR="009D6E62" w:rsidRPr="00D50652" w:rsidRDefault="009D6E62" w:rsidP="00D5065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55517B6C" w14:textId="6FD9F2B2" w:rsidR="00D50652" w:rsidRPr="00BC43EA" w:rsidRDefault="00D50652" w:rsidP="002A56C2">
      <w:pPr>
        <w:pStyle w:val="BodyText"/>
        <w:rPr>
          <w:rFonts w:ascii="Times New Roman" w:eastAsia="Calibri" w:hAnsi="Times New Roman"/>
          <w:b/>
          <w:bCs/>
          <w:sz w:val="28"/>
          <w:szCs w:val="28"/>
        </w:rPr>
      </w:pPr>
      <w:r w:rsidRPr="00BC43EA">
        <w:rPr>
          <w:rFonts w:ascii="Times New Roman" w:eastAsia="Calibri" w:hAnsi="Times New Roman"/>
          <w:b/>
          <w:bCs/>
          <w:sz w:val="28"/>
          <w:szCs w:val="28"/>
        </w:rPr>
        <w:t>Slutsats:</w:t>
      </w:r>
    </w:p>
    <w:p w14:paraId="174081D0" w14:textId="20C0D8D0" w:rsidR="00BC43EA" w:rsidRDefault="00BC43EA" w:rsidP="002A56C2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</w:p>
    <w:p w14:paraId="0BE17C0B" w14:textId="14CF2AC9" w:rsidR="00CC24FE" w:rsidRDefault="00BC43EA" w:rsidP="002A56C2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  <w:r>
        <w:rPr>
          <w:rFonts w:ascii="Times New Roman" w:eastAsia="Calibri" w:hAnsi="Times New Roman"/>
          <w:b/>
          <w:bCs/>
          <w:sz w:val="22"/>
          <w:szCs w:val="22"/>
        </w:rPr>
        <w:t>Uppgift 1:</w:t>
      </w:r>
    </w:p>
    <w:p w14:paraId="3E757A99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b/>
          <w:bCs/>
          <w:sz w:val="24"/>
          <w:szCs w:val="24"/>
        </w:rPr>
      </w:pPr>
      <w:r w:rsidRPr="00BC43EA">
        <w:rPr>
          <w:rFonts w:ascii="Times New Roman" w:eastAsia="Calibri" w:hAnsi="Times New Roman"/>
          <w:b/>
          <w:bCs/>
          <w:sz w:val="24"/>
          <w:szCs w:val="24"/>
        </w:rPr>
        <w:t xml:space="preserve">Redogör vad man använder generiska klasser och metoder till och beskriv vilka fördelar och </w:t>
      </w:r>
    </w:p>
    <w:p w14:paraId="3BED1E97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b/>
          <w:bCs/>
          <w:sz w:val="24"/>
          <w:szCs w:val="24"/>
        </w:rPr>
      </w:pPr>
      <w:r w:rsidRPr="00BC43EA">
        <w:rPr>
          <w:rFonts w:ascii="Times New Roman" w:eastAsia="Calibri" w:hAnsi="Times New Roman"/>
          <w:b/>
          <w:bCs/>
          <w:sz w:val="24"/>
          <w:szCs w:val="24"/>
        </w:rPr>
        <w:t xml:space="preserve">nackdelar det kan medföra. Beskriv ett scenario där en programlösning skulle kunna dra nytta av att </w:t>
      </w:r>
    </w:p>
    <w:p w14:paraId="12BB6CFC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  <w:r w:rsidRPr="00BC43EA">
        <w:rPr>
          <w:rFonts w:ascii="Times New Roman" w:eastAsia="Calibri" w:hAnsi="Times New Roman"/>
          <w:b/>
          <w:bCs/>
          <w:sz w:val="24"/>
          <w:szCs w:val="24"/>
        </w:rPr>
        <w:t>använda en generisk klass. Utgå från en egen vald problemställning och beskriv dina tankegångar?</w:t>
      </w:r>
    </w:p>
    <w:p w14:paraId="3B50C921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</w:p>
    <w:p w14:paraId="2540B8B4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sz w:val="22"/>
          <w:szCs w:val="22"/>
        </w:rPr>
      </w:pPr>
      <w:r w:rsidRPr="00BC43EA">
        <w:rPr>
          <w:rFonts w:ascii="Times New Roman" w:eastAsia="Calibri" w:hAnsi="Times New Roman"/>
          <w:sz w:val="22"/>
          <w:szCs w:val="22"/>
        </w:rPr>
        <w:t>Generics tillåter dig att definera en specific data typ av programerings element i en class eller method, tills den faktiskt använnds i programet dvs.-</w:t>
      </w:r>
    </w:p>
    <w:p w14:paraId="3EFA9055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sz w:val="22"/>
          <w:szCs w:val="22"/>
        </w:rPr>
      </w:pPr>
      <w:r w:rsidRPr="00BC43EA">
        <w:rPr>
          <w:rFonts w:ascii="Times New Roman" w:eastAsia="Calibri" w:hAnsi="Times New Roman"/>
          <w:sz w:val="22"/>
          <w:szCs w:val="22"/>
        </w:rPr>
        <w:t>generics tillåte dig att skriva en klass eller method som kan arbeta med vilken data typ som helst.</w:t>
      </w:r>
    </w:p>
    <w:p w14:paraId="2D7FD689" w14:textId="10C84AA1" w:rsidR="00BC43EA" w:rsidRDefault="00BC43EA" w:rsidP="00BC43EA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2391AC56" w14:textId="268D236E" w:rsidR="00BC43EA" w:rsidRDefault="00BC43EA" w:rsidP="00BC43EA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0F94F1AE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1C560E74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sz w:val="22"/>
          <w:szCs w:val="22"/>
        </w:rPr>
      </w:pPr>
      <w:r w:rsidRPr="00BC43EA">
        <w:rPr>
          <w:rFonts w:ascii="Times New Roman" w:eastAsia="Calibri" w:hAnsi="Times New Roman"/>
          <w:sz w:val="22"/>
          <w:szCs w:val="22"/>
        </w:rPr>
        <w:lastRenderedPageBreak/>
        <w:t>exempel om man skapar up en lista List&lt;T&gt; då har man chansen att skapa en lista med en specifik data typ som exempel List&lt;int&gt; då har man skapat en lista-</w:t>
      </w:r>
    </w:p>
    <w:p w14:paraId="2C7532F6" w14:textId="77777777" w:rsidR="00BC43EA" w:rsidRPr="00BC43EA" w:rsidRDefault="00BC43EA" w:rsidP="00BC43EA">
      <w:pPr>
        <w:pStyle w:val="BodyText"/>
        <w:rPr>
          <w:rFonts w:ascii="Times New Roman" w:eastAsia="Calibri" w:hAnsi="Times New Roman"/>
          <w:sz w:val="22"/>
          <w:szCs w:val="22"/>
        </w:rPr>
      </w:pPr>
      <w:r w:rsidRPr="00BC43EA">
        <w:rPr>
          <w:rFonts w:ascii="Times New Roman" w:eastAsia="Calibri" w:hAnsi="Times New Roman"/>
          <w:sz w:val="22"/>
          <w:szCs w:val="22"/>
        </w:rPr>
        <w:t>med int's och kan bara innehålla int's. och man får compailer error om listan innehåller annat än int's.</w:t>
      </w:r>
    </w:p>
    <w:p w14:paraId="2701B16A" w14:textId="30FBA7F2" w:rsidR="00F41CA7" w:rsidRDefault="00BC43EA" w:rsidP="002A56C2">
      <w:pPr>
        <w:pStyle w:val="BodyText"/>
        <w:rPr>
          <w:rFonts w:ascii="Times New Roman" w:eastAsia="Calibri" w:hAnsi="Times New Roman"/>
          <w:sz w:val="22"/>
          <w:szCs w:val="22"/>
        </w:rPr>
      </w:pPr>
      <w:r w:rsidRPr="00BC43EA">
        <w:rPr>
          <w:rFonts w:ascii="Times New Roman" w:eastAsia="Calibri" w:hAnsi="Times New Roman"/>
          <w:sz w:val="22"/>
          <w:szCs w:val="22"/>
        </w:rPr>
        <w:t>och man hoppar över att definera sin T i listan så får man ingen compailer error om man blandar med int's och strings eller flera vilket är en nackdel.</w:t>
      </w:r>
    </w:p>
    <w:p w14:paraId="4166AFF4" w14:textId="1B78F098" w:rsidR="00BC43EA" w:rsidRDefault="00BC43EA" w:rsidP="002A56C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3AB03669" w14:textId="15243A35" w:rsidR="00BC43EA" w:rsidRDefault="00BC43EA" w:rsidP="002A56C2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  <w:r w:rsidRPr="00BC43EA">
        <w:rPr>
          <w:rFonts w:ascii="Times New Roman" w:eastAsia="Calibri" w:hAnsi="Times New Roman"/>
          <w:b/>
          <w:bCs/>
          <w:sz w:val="22"/>
          <w:szCs w:val="22"/>
        </w:rPr>
        <w:t>Uppgift 2</w:t>
      </w:r>
    </w:p>
    <w:p w14:paraId="29D9B17D" w14:textId="77777777" w:rsidR="00BC43EA" w:rsidRDefault="00BC43EA" w:rsidP="002A56C2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</w:p>
    <w:p w14:paraId="09B2BF9A" w14:textId="3772F70F" w:rsidR="00BC43EA" w:rsidRDefault="00BC43EA" w:rsidP="002A56C2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6DD71C3" wp14:editId="22FDF510">
            <wp:extent cx="5067300" cy="2964180"/>
            <wp:effectExtent l="0" t="0" r="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D689" w14:textId="5D2E7769" w:rsidR="00BC43EA" w:rsidRDefault="00BC43EA" w:rsidP="002A56C2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</w:p>
    <w:p w14:paraId="5AA7D5A1" w14:textId="77777777" w:rsidR="00275DC4" w:rsidRDefault="00275DC4" w:rsidP="002A56C2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</w:p>
    <w:p w14:paraId="208FD5ED" w14:textId="092EE7FE" w:rsidR="000560D0" w:rsidRDefault="000560D0" w:rsidP="002A56C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2E950438" w14:textId="25CFA213" w:rsidR="000560D0" w:rsidRDefault="000560D0" w:rsidP="002A56C2">
      <w:pPr>
        <w:pStyle w:val="BodyText"/>
        <w:rPr>
          <w:rFonts w:ascii="Times New Roman" w:eastAsia="Calibri" w:hAnsi="Times New Roman"/>
          <w:sz w:val="22"/>
          <w:szCs w:val="22"/>
        </w:rPr>
      </w:pPr>
    </w:p>
    <w:p w14:paraId="77D7CADE" w14:textId="4C451EC7" w:rsidR="00275DC4" w:rsidRDefault="00275DC4" w:rsidP="00275DC4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  <w:r>
        <w:rPr>
          <w:rFonts w:ascii="Times New Roman" w:eastAsia="Calibri" w:hAnsi="Times New Roman"/>
          <w:b/>
          <w:bCs/>
          <w:sz w:val="22"/>
          <w:szCs w:val="22"/>
        </w:rPr>
        <w:t>Övrigt:</w:t>
      </w:r>
    </w:p>
    <w:p w14:paraId="6D8235D0" w14:textId="3757625A" w:rsidR="00275DC4" w:rsidRDefault="00275DC4" w:rsidP="00275DC4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  <w:r>
        <w:rPr>
          <w:rFonts w:ascii="Times New Roman" w:eastAsia="Calibri" w:hAnsi="Times New Roman"/>
          <w:b/>
          <w:bCs/>
          <w:sz w:val="22"/>
          <w:szCs w:val="22"/>
        </w:rPr>
        <w:t>Video demo</w:t>
      </w:r>
    </w:p>
    <w:p w14:paraId="5A11F488" w14:textId="64F8E14D" w:rsidR="00275DC4" w:rsidRDefault="00275DC4" w:rsidP="00275DC4">
      <w:pPr>
        <w:pStyle w:val="BodyText"/>
        <w:rPr>
          <w:rFonts w:ascii="Times New Roman" w:eastAsia="Calibri" w:hAnsi="Times New Roman"/>
          <w:b/>
          <w:bCs/>
          <w:sz w:val="22"/>
          <w:szCs w:val="22"/>
        </w:rPr>
      </w:pPr>
      <w:hyperlink r:id="rId13" w:history="1">
        <w:r w:rsidRPr="00275DC4">
          <w:rPr>
            <w:rStyle w:val="Hyperlink"/>
            <w:rFonts w:ascii="Times New Roman" w:eastAsia="Calibri" w:hAnsi="Times New Roman"/>
            <w:b/>
            <w:bCs/>
            <w:sz w:val="22"/>
            <w:szCs w:val="22"/>
          </w:rPr>
          <w:t>https://youtu.be/-4RDZvlswwo</w:t>
        </w:r>
      </w:hyperlink>
    </w:p>
    <w:p w14:paraId="2989828E" w14:textId="77777777" w:rsidR="000560D0" w:rsidRPr="00FC4877" w:rsidRDefault="000560D0" w:rsidP="002A56C2">
      <w:pPr>
        <w:pStyle w:val="BodyText"/>
        <w:rPr>
          <w:rFonts w:ascii="Times New Roman" w:eastAsia="Calibri" w:hAnsi="Times New Roman"/>
          <w:sz w:val="22"/>
          <w:szCs w:val="22"/>
        </w:rPr>
      </w:pPr>
    </w:p>
    <w:sectPr w:rsidR="000560D0" w:rsidRPr="00FC4877" w:rsidSect="0002118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588" w:right="1644" w:bottom="1418" w:left="2268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7249" w14:textId="77777777" w:rsidR="00A17515" w:rsidRDefault="00A17515">
      <w:r>
        <w:separator/>
      </w:r>
    </w:p>
  </w:endnote>
  <w:endnote w:type="continuationSeparator" w:id="0">
    <w:p w14:paraId="5CFDC38E" w14:textId="77777777" w:rsidR="00A17515" w:rsidRDefault="00A1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lon540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A486" w14:textId="77777777" w:rsidR="00F75E83" w:rsidRDefault="00F75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F1E7" w14:textId="77777777" w:rsidR="00F75E83" w:rsidRDefault="00F75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7380" w14:textId="77777777" w:rsidR="00F75E83" w:rsidRDefault="00F75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9929" w14:textId="77777777" w:rsidR="00A17515" w:rsidRDefault="00A17515">
      <w:r>
        <w:separator/>
      </w:r>
    </w:p>
  </w:footnote>
  <w:footnote w:type="continuationSeparator" w:id="0">
    <w:p w14:paraId="77BF4A24" w14:textId="77777777" w:rsidR="00A17515" w:rsidRDefault="00A1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E190" w14:textId="77777777" w:rsidR="00F75E83" w:rsidRPr="00A90306" w:rsidRDefault="00A90306" w:rsidP="00A90306">
    <w:pPr>
      <w:pStyle w:val="Header"/>
      <w:ind w:left="-1701"/>
    </w:pPr>
    <w:r w:rsidRPr="00A90306">
      <w:rPr>
        <w:rFonts w:ascii="Garamond" w:eastAsia="Times New Roman" w:hAnsi="Garamond"/>
        <w:noProof/>
        <w:szCs w:val="20"/>
        <w:lang w:eastAsia="sv-SE"/>
      </w:rPr>
      <w:drawing>
        <wp:inline distT="0" distB="0" distL="0" distR="0" wp14:anchorId="4975361E" wp14:editId="08C29110">
          <wp:extent cx="1041400" cy="1117807"/>
          <wp:effectExtent l="0" t="0" r="0" b="0"/>
          <wp:docPr id="3" name="Bildobjekt 3" descr="Högskolan Dalarnas logotyp bestående av Dalarnas landskapsblomma ängsklockan och texten &quot;Högskolan Dalarna&quot;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Högskolan Dalarnas logotyp bestående av Dalarnas landskapsblomma ängsklockan och texten &quot;Högskolan Dalarna&quot;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1117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80B6" w14:textId="77777777" w:rsidR="00F75E83" w:rsidRDefault="00F75E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33C5" w14:textId="77777777" w:rsidR="00F75E83" w:rsidRDefault="00F75E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CB1B" w14:textId="77777777" w:rsidR="00F75E83" w:rsidRDefault="00F75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0EDF"/>
    <w:multiLevelType w:val="hybridMultilevel"/>
    <w:tmpl w:val="1E22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733D5"/>
    <w:multiLevelType w:val="multilevel"/>
    <w:tmpl w:val="7D88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97"/>
    <w:rsid w:val="00004184"/>
    <w:rsid w:val="00013744"/>
    <w:rsid w:val="00021187"/>
    <w:rsid w:val="00031412"/>
    <w:rsid w:val="000560D0"/>
    <w:rsid w:val="000A771F"/>
    <w:rsid w:val="000B3186"/>
    <w:rsid w:val="000C3950"/>
    <w:rsid w:val="000D2C1C"/>
    <w:rsid w:val="000E0EC9"/>
    <w:rsid w:val="000F7DF6"/>
    <w:rsid w:val="00113AA8"/>
    <w:rsid w:val="001177D9"/>
    <w:rsid w:val="001401F7"/>
    <w:rsid w:val="00165B8B"/>
    <w:rsid w:val="001867FA"/>
    <w:rsid w:val="00197CDE"/>
    <w:rsid w:val="001A4833"/>
    <w:rsid w:val="001B6777"/>
    <w:rsid w:val="001C1862"/>
    <w:rsid w:val="001C3B44"/>
    <w:rsid w:val="001D5E7E"/>
    <w:rsid w:val="001F0BDE"/>
    <w:rsid w:val="001F1097"/>
    <w:rsid w:val="001F7700"/>
    <w:rsid w:val="002001B9"/>
    <w:rsid w:val="00202EB9"/>
    <w:rsid w:val="0020763B"/>
    <w:rsid w:val="002144E2"/>
    <w:rsid w:val="00230B49"/>
    <w:rsid w:val="00234497"/>
    <w:rsid w:val="00244BCA"/>
    <w:rsid w:val="002504C8"/>
    <w:rsid w:val="00250BC2"/>
    <w:rsid w:val="00275DC4"/>
    <w:rsid w:val="002A56C2"/>
    <w:rsid w:val="002B3046"/>
    <w:rsid w:val="002D3C04"/>
    <w:rsid w:val="002D57EE"/>
    <w:rsid w:val="002D66C7"/>
    <w:rsid w:val="002F3BC3"/>
    <w:rsid w:val="003123E9"/>
    <w:rsid w:val="00361475"/>
    <w:rsid w:val="00374949"/>
    <w:rsid w:val="00385267"/>
    <w:rsid w:val="003A57B5"/>
    <w:rsid w:val="003D1BD9"/>
    <w:rsid w:val="003D6B00"/>
    <w:rsid w:val="0041320D"/>
    <w:rsid w:val="00421266"/>
    <w:rsid w:val="004555F3"/>
    <w:rsid w:val="00456AC0"/>
    <w:rsid w:val="00465B78"/>
    <w:rsid w:val="00472FC4"/>
    <w:rsid w:val="00485DEB"/>
    <w:rsid w:val="004878C7"/>
    <w:rsid w:val="004A524D"/>
    <w:rsid w:val="004C6870"/>
    <w:rsid w:val="004D22EA"/>
    <w:rsid w:val="004E0CE9"/>
    <w:rsid w:val="004F4269"/>
    <w:rsid w:val="005B1423"/>
    <w:rsid w:val="005C4090"/>
    <w:rsid w:val="005C5F2A"/>
    <w:rsid w:val="005E1F34"/>
    <w:rsid w:val="005E5EC4"/>
    <w:rsid w:val="005E75F9"/>
    <w:rsid w:val="005F2F72"/>
    <w:rsid w:val="00610E26"/>
    <w:rsid w:val="00611609"/>
    <w:rsid w:val="006249BE"/>
    <w:rsid w:val="00654368"/>
    <w:rsid w:val="00664B83"/>
    <w:rsid w:val="00686F8F"/>
    <w:rsid w:val="00695331"/>
    <w:rsid w:val="006953E4"/>
    <w:rsid w:val="006973EE"/>
    <w:rsid w:val="006B1B9A"/>
    <w:rsid w:val="006D5EEE"/>
    <w:rsid w:val="006E175F"/>
    <w:rsid w:val="0071056A"/>
    <w:rsid w:val="0074180D"/>
    <w:rsid w:val="00757CDE"/>
    <w:rsid w:val="00767D7F"/>
    <w:rsid w:val="007738E8"/>
    <w:rsid w:val="007739D0"/>
    <w:rsid w:val="00787FC3"/>
    <w:rsid w:val="007B75B1"/>
    <w:rsid w:val="007B7B7F"/>
    <w:rsid w:val="007C3353"/>
    <w:rsid w:val="0083750F"/>
    <w:rsid w:val="00876134"/>
    <w:rsid w:val="00876493"/>
    <w:rsid w:val="0089068D"/>
    <w:rsid w:val="00897E35"/>
    <w:rsid w:val="008D608D"/>
    <w:rsid w:val="008D7883"/>
    <w:rsid w:val="008E4BC9"/>
    <w:rsid w:val="009330D4"/>
    <w:rsid w:val="009552C7"/>
    <w:rsid w:val="00972BA5"/>
    <w:rsid w:val="00993EEB"/>
    <w:rsid w:val="009A1F88"/>
    <w:rsid w:val="009A3D80"/>
    <w:rsid w:val="009B0CE7"/>
    <w:rsid w:val="009D0CC1"/>
    <w:rsid w:val="009D1A18"/>
    <w:rsid w:val="009D3F37"/>
    <w:rsid w:val="009D6E62"/>
    <w:rsid w:val="009D70DB"/>
    <w:rsid w:val="009E57CF"/>
    <w:rsid w:val="009F2F91"/>
    <w:rsid w:val="009F6F08"/>
    <w:rsid w:val="00A17280"/>
    <w:rsid w:val="00A17515"/>
    <w:rsid w:val="00A37135"/>
    <w:rsid w:val="00A37281"/>
    <w:rsid w:val="00A37D7B"/>
    <w:rsid w:val="00A45E34"/>
    <w:rsid w:val="00A57FF6"/>
    <w:rsid w:val="00A672FE"/>
    <w:rsid w:val="00A7494D"/>
    <w:rsid w:val="00A90306"/>
    <w:rsid w:val="00A90523"/>
    <w:rsid w:val="00AA1335"/>
    <w:rsid w:val="00AA26B3"/>
    <w:rsid w:val="00AA5A7E"/>
    <w:rsid w:val="00AC55A8"/>
    <w:rsid w:val="00AD19A6"/>
    <w:rsid w:val="00AE1964"/>
    <w:rsid w:val="00AE6DE3"/>
    <w:rsid w:val="00B10D98"/>
    <w:rsid w:val="00B13B89"/>
    <w:rsid w:val="00B176A0"/>
    <w:rsid w:val="00B2499C"/>
    <w:rsid w:val="00B607CB"/>
    <w:rsid w:val="00B65897"/>
    <w:rsid w:val="00B71F13"/>
    <w:rsid w:val="00BC1723"/>
    <w:rsid w:val="00BC43EA"/>
    <w:rsid w:val="00BD1787"/>
    <w:rsid w:val="00BD32FB"/>
    <w:rsid w:val="00BD404C"/>
    <w:rsid w:val="00BF0E6E"/>
    <w:rsid w:val="00BF2AEC"/>
    <w:rsid w:val="00BF4B70"/>
    <w:rsid w:val="00C1617A"/>
    <w:rsid w:val="00C31377"/>
    <w:rsid w:val="00C4125D"/>
    <w:rsid w:val="00C5508C"/>
    <w:rsid w:val="00C572F3"/>
    <w:rsid w:val="00C635E3"/>
    <w:rsid w:val="00CB5FBC"/>
    <w:rsid w:val="00CC24FE"/>
    <w:rsid w:val="00CC36D2"/>
    <w:rsid w:val="00CD7AF5"/>
    <w:rsid w:val="00CE7A0F"/>
    <w:rsid w:val="00CF0E50"/>
    <w:rsid w:val="00D05F6F"/>
    <w:rsid w:val="00D177D9"/>
    <w:rsid w:val="00D34995"/>
    <w:rsid w:val="00D34E10"/>
    <w:rsid w:val="00D4210F"/>
    <w:rsid w:val="00D50652"/>
    <w:rsid w:val="00D51ED9"/>
    <w:rsid w:val="00D55BA6"/>
    <w:rsid w:val="00DA3958"/>
    <w:rsid w:val="00DC6D62"/>
    <w:rsid w:val="00DE4105"/>
    <w:rsid w:val="00DF38DB"/>
    <w:rsid w:val="00DF46CA"/>
    <w:rsid w:val="00E44465"/>
    <w:rsid w:val="00E65712"/>
    <w:rsid w:val="00E91635"/>
    <w:rsid w:val="00E94605"/>
    <w:rsid w:val="00EC4897"/>
    <w:rsid w:val="00ED044E"/>
    <w:rsid w:val="00ED5F00"/>
    <w:rsid w:val="00EE696A"/>
    <w:rsid w:val="00F07A76"/>
    <w:rsid w:val="00F21E94"/>
    <w:rsid w:val="00F24300"/>
    <w:rsid w:val="00F30210"/>
    <w:rsid w:val="00F31745"/>
    <w:rsid w:val="00F41CA7"/>
    <w:rsid w:val="00F53E43"/>
    <w:rsid w:val="00F56483"/>
    <w:rsid w:val="00F7212C"/>
    <w:rsid w:val="00F75E83"/>
    <w:rsid w:val="00F75E97"/>
    <w:rsid w:val="00FB13CC"/>
    <w:rsid w:val="00FB377C"/>
    <w:rsid w:val="00FB7EB7"/>
    <w:rsid w:val="00FC0FEA"/>
    <w:rsid w:val="00FC2FC6"/>
    <w:rsid w:val="00FC4877"/>
    <w:rsid w:val="00FE58DC"/>
    <w:rsid w:val="00FE7970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6DF2136"/>
  <w15:docId w15:val="{4E3441B4-F372-4DDC-AD72-3D9B1E8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73EE"/>
    <w:pPr>
      <w:overflowPunct w:val="0"/>
      <w:autoSpaceDE w:val="0"/>
      <w:autoSpaceDN w:val="0"/>
      <w:adjustRightInd w:val="0"/>
      <w:textAlignment w:val="baseline"/>
    </w:pPr>
    <w:rPr>
      <w:rFonts w:ascii="Garamond" w:eastAsia="Times New Roman" w:hAnsi="Garamond"/>
    </w:rPr>
  </w:style>
  <w:style w:type="paragraph" w:styleId="Heading1">
    <w:name w:val="heading 1"/>
    <w:basedOn w:val="Normal"/>
    <w:next w:val="BodyText"/>
    <w:link w:val="Heading1Char"/>
    <w:qFormat/>
    <w:locked/>
    <w:rsid w:val="00C31377"/>
    <w:pPr>
      <w:keepNext/>
      <w:keepLines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nhideWhenUsed/>
    <w:qFormat/>
    <w:locked/>
    <w:rsid w:val="002F3BC3"/>
    <w:pPr>
      <w:keepNext/>
      <w:keepLines/>
      <w:outlineLvl w:val="1"/>
    </w:pPr>
    <w:rPr>
      <w:rFonts w:ascii="Georgia" w:hAnsi="Georgia"/>
      <w:b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E6D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973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973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973EE"/>
    <w:pPr>
      <w:tabs>
        <w:tab w:val="center" w:pos="4536"/>
        <w:tab w:val="right" w:pos="9072"/>
      </w:tabs>
      <w:overflowPunct/>
      <w:autoSpaceDE/>
      <w:autoSpaceDN/>
      <w:adjustRightInd/>
      <w:textAlignment w:val="auto"/>
    </w:pPr>
    <w:rPr>
      <w:rFonts w:ascii="Caslon540 BT" w:eastAsia="Calibri" w:hAnsi="Caslon540 BT"/>
      <w:szCs w:val="22"/>
      <w:lang w:eastAsia="en-US"/>
    </w:rPr>
  </w:style>
  <w:style w:type="character" w:customStyle="1" w:styleId="HeaderChar">
    <w:name w:val="Header Char"/>
    <w:link w:val="Header"/>
    <w:uiPriority w:val="99"/>
    <w:locked/>
    <w:rsid w:val="006973EE"/>
    <w:rPr>
      <w:rFonts w:ascii="Caslon540 BT" w:hAnsi="Caslon540 BT" w:cs="Times New Roman"/>
      <w:sz w:val="20"/>
    </w:rPr>
  </w:style>
  <w:style w:type="paragraph" w:customStyle="1" w:styleId="Adress">
    <w:name w:val="Adress"/>
    <w:basedOn w:val="Normal"/>
    <w:uiPriority w:val="99"/>
    <w:rsid w:val="006973EE"/>
  </w:style>
  <w:style w:type="paragraph" w:styleId="Title">
    <w:name w:val="Title"/>
    <w:basedOn w:val="Normal"/>
    <w:link w:val="TitleChar"/>
    <w:uiPriority w:val="99"/>
    <w:locked/>
    <w:rsid w:val="006973EE"/>
    <w:pPr>
      <w:spacing w:after="170" w:line="320" w:lineRule="exact"/>
    </w:pPr>
    <w:rPr>
      <w:rFonts w:ascii="Arial" w:hAnsi="Arial"/>
      <w:sz w:val="28"/>
    </w:rPr>
  </w:style>
  <w:style w:type="character" w:customStyle="1" w:styleId="TitleChar">
    <w:name w:val="Title Char"/>
    <w:link w:val="Title"/>
    <w:uiPriority w:val="99"/>
    <w:locked/>
    <w:rsid w:val="006973EE"/>
    <w:rPr>
      <w:rFonts w:ascii="Arial" w:hAnsi="Arial" w:cs="Times New Roman"/>
      <w:sz w:val="20"/>
      <w:szCs w:val="20"/>
      <w:lang w:eastAsia="sv-SE"/>
    </w:rPr>
  </w:style>
  <w:style w:type="paragraph" w:styleId="Footer">
    <w:name w:val="footer"/>
    <w:basedOn w:val="Normal"/>
    <w:link w:val="FooterChar"/>
    <w:uiPriority w:val="99"/>
    <w:rsid w:val="001C3B4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E258CF"/>
    <w:rPr>
      <w:rFonts w:ascii="Garamond" w:eastAsia="Times New Roman" w:hAnsi="Garamond"/>
      <w:sz w:val="20"/>
      <w:szCs w:val="20"/>
    </w:rPr>
  </w:style>
  <w:style w:type="table" w:styleId="TableGrid">
    <w:name w:val="Table Grid"/>
    <w:basedOn w:val="TableNormal"/>
    <w:locked/>
    <w:rsid w:val="00C57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767D7F"/>
    <w:rPr>
      <w:color w:val="808080"/>
    </w:rPr>
  </w:style>
  <w:style w:type="character" w:customStyle="1" w:styleId="Heading1Char">
    <w:name w:val="Heading 1 Char"/>
    <w:link w:val="Heading1"/>
    <w:rsid w:val="00C31377"/>
    <w:rPr>
      <w:rFonts w:ascii="Arial" w:eastAsia="Times New Roman" w:hAnsi="Arial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qFormat/>
    <w:rsid w:val="002F3BC3"/>
    <w:pPr>
      <w:spacing w:line="260" w:lineRule="atLeast"/>
    </w:pPr>
    <w:rPr>
      <w:rFonts w:ascii="Georgia" w:hAnsi="Georgia"/>
    </w:rPr>
  </w:style>
  <w:style w:type="character" w:customStyle="1" w:styleId="BodyTextChar">
    <w:name w:val="Body Text Char"/>
    <w:link w:val="BodyText"/>
    <w:uiPriority w:val="99"/>
    <w:rsid w:val="002F3BC3"/>
    <w:rPr>
      <w:rFonts w:ascii="Georgia" w:eastAsia="Times New Roman" w:hAnsi="Georgia"/>
    </w:rPr>
  </w:style>
  <w:style w:type="character" w:customStyle="1" w:styleId="Heading2Char">
    <w:name w:val="Heading 2 Char"/>
    <w:link w:val="Heading2"/>
    <w:rsid w:val="002F3BC3"/>
    <w:rPr>
      <w:rFonts w:ascii="Georgia" w:eastAsia="Times New Roman" w:hAnsi="Georgia" w:cs="Times New Roman"/>
      <w:b/>
      <w:bCs/>
      <w:szCs w:val="26"/>
    </w:rPr>
  </w:style>
  <w:style w:type="paragraph" w:styleId="Subtitle">
    <w:name w:val="Subtitle"/>
    <w:basedOn w:val="Normal"/>
    <w:next w:val="Normal"/>
    <w:link w:val="SubtitleChar"/>
    <w:qFormat/>
    <w:locked/>
    <w:rsid w:val="00C31377"/>
    <w:pPr>
      <w:numPr>
        <w:ilvl w:val="1"/>
      </w:numPr>
    </w:pPr>
    <w:rPr>
      <w:rFonts w:ascii="Arial" w:hAnsi="Arial"/>
      <w:iCs/>
      <w:sz w:val="28"/>
      <w:szCs w:val="24"/>
    </w:rPr>
  </w:style>
  <w:style w:type="character" w:customStyle="1" w:styleId="SubtitleChar">
    <w:name w:val="Subtitle Char"/>
    <w:link w:val="Subtitle"/>
    <w:rsid w:val="00C31377"/>
    <w:rPr>
      <w:rFonts w:ascii="Arial" w:eastAsia="Times New Roman" w:hAnsi="Arial" w:cs="Times New Roman"/>
      <w:iCs/>
      <w:sz w:val="28"/>
      <w:szCs w:val="24"/>
    </w:rPr>
  </w:style>
  <w:style w:type="paragraph" w:customStyle="1" w:styleId="Titel">
    <w:name w:val="Titel"/>
    <w:basedOn w:val="Normal"/>
    <w:qFormat/>
    <w:rsid w:val="00C31377"/>
    <w:pPr>
      <w:overflowPunct/>
      <w:textAlignment w:val="auto"/>
    </w:pPr>
    <w:rPr>
      <w:rFonts w:ascii="Arial" w:eastAsia="Calibri" w:hAnsi="Arial" w:cs="Verdana-Bold"/>
      <w:b/>
      <w:bCs/>
      <w:sz w:val="36"/>
      <w:szCs w:val="28"/>
    </w:rPr>
  </w:style>
  <w:style w:type="character" w:customStyle="1" w:styleId="Text2">
    <w:name w:val="Text2"/>
    <w:uiPriority w:val="1"/>
    <w:rsid w:val="00D05F6F"/>
    <w:rPr>
      <w:rFonts w:ascii="Arial" w:hAnsi="Arial"/>
      <w:b/>
      <w:sz w:val="28"/>
    </w:rPr>
  </w:style>
  <w:style w:type="character" w:customStyle="1" w:styleId="Text1">
    <w:name w:val="Text1"/>
    <w:uiPriority w:val="1"/>
    <w:rsid w:val="00ED044E"/>
    <w:rPr>
      <w:rFonts w:ascii="Arial" w:hAnsi="Arial"/>
      <w:b/>
      <w:sz w:val="32"/>
    </w:rPr>
  </w:style>
  <w:style w:type="character" w:customStyle="1" w:styleId="Text4">
    <w:name w:val="Text4"/>
    <w:uiPriority w:val="1"/>
    <w:rsid w:val="00897E35"/>
    <w:rPr>
      <w:rFonts w:ascii="Georgia" w:hAnsi="Georgia"/>
      <w:sz w:val="22"/>
    </w:rPr>
  </w:style>
  <w:style w:type="character" w:customStyle="1" w:styleId="Text5">
    <w:name w:val="Text5"/>
    <w:uiPriority w:val="1"/>
    <w:rsid w:val="00472FC4"/>
    <w:rPr>
      <w:rFonts w:ascii="Arial" w:hAnsi="Arial"/>
      <w:b/>
      <w:sz w:val="32"/>
    </w:rPr>
  </w:style>
  <w:style w:type="character" w:customStyle="1" w:styleId="Text3">
    <w:name w:val="Text3"/>
    <w:uiPriority w:val="1"/>
    <w:rsid w:val="00421266"/>
    <w:rPr>
      <w:rFonts w:ascii="Arial" w:hAnsi="Arial"/>
      <w:b/>
      <w:sz w:val="24"/>
    </w:rPr>
  </w:style>
  <w:style w:type="character" w:customStyle="1" w:styleId="Text6">
    <w:name w:val="Text6"/>
    <w:uiPriority w:val="1"/>
    <w:rsid w:val="00031412"/>
    <w:rPr>
      <w:rFonts w:ascii="Arial" w:hAnsi="Arial"/>
      <w:b w:val="0"/>
      <w:sz w:val="36"/>
    </w:rPr>
  </w:style>
  <w:style w:type="paragraph" w:customStyle="1" w:styleId="Mellanrubrik">
    <w:name w:val="Mellanrubrik"/>
    <w:basedOn w:val="Heading2"/>
    <w:link w:val="MellanrubrikChar"/>
    <w:qFormat/>
    <w:rsid w:val="002A56C2"/>
    <w:rPr>
      <w:rFonts w:eastAsia="Calibri"/>
    </w:rPr>
  </w:style>
  <w:style w:type="character" w:customStyle="1" w:styleId="MellanrubrikChar">
    <w:name w:val="Mellanrubrik Char"/>
    <w:link w:val="Mellanrubrik"/>
    <w:rsid w:val="002A56C2"/>
    <w:rPr>
      <w:rFonts w:ascii="Georgia" w:eastAsia="Times New Roman" w:hAnsi="Georgia" w:cs="Times New Roman"/>
      <w:b/>
      <w:bCs/>
      <w:szCs w:val="26"/>
    </w:rPr>
  </w:style>
  <w:style w:type="table" w:customStyle="1" w:styleId="Tabellrutnt1">
    <w:name w:val="Tabellrutnät1"/>
    <w:basedOn w:val="TableNormal"/>
    <w:next w:val="TableGrid"/>
    <w:uiPriority w:val="59"/>
    <w:rsid w:val="00A9030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Char"/>
    <w:qFormat/>
    <w:rsid w:val="00B65897"/>
    <w:pPr>
      <w:overflowPunct/>
      <w:autoSpaceDE/>
      <w:autoSpaceDN/>
      <w:adjustRightInd/>
      <w:textAlignment w:val="auto"/>
    </w:pPr>
    <w:rPr>
      <w:rFonts w:ascii="Times New Roman" w:eastAsiaTheme="minorHAnsi" w:hAnsi="Times New Roman"/>
      <w:sz w:val="22"/>
      <w:szCs w:val="22"/>
      <w:lang w:eastAsia="en-US"/>
    </w:rPr>
  </w:style>
  <w:style w:type="character" w:customStyle="1" w:styleId="TextChar">
    <w:name w:val="Text Char"/>
    <w:basedOn w:val="DefaultParagraphFont"/>
    <w:link w:val="Text"/>
    <w:rsid w:val="00B65897"/>
    <w:rPr>
      <w:rFonts w:ascii="Times New Roman" w:eastAsiaTheme="minorHAnsi" w:hAnsi="Times New Roman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AE6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u.se/webapps/assignment/uploadAssignment?content_id=_594749_1&amp;course_id=_7344_1&amp;group_id=&amp;mode=view" TargetMode="External"/><Relationship Id="rId13" Type="http://schemas.openxmlformats.org/officeDocument/2006/relationships/hyperlink" Target="https://youtu.be/-4RDZvlswwo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so\LOCALS~1\Temp\Uppsats.-%20och%20rapportmall%20(2007-)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EB148-DF72-4C0D-A936-FC02F350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Uppsats.- och rapportmall (2007-)</Template>
  <TotalTime>72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[ÄRENDE]</vt:lpstr>
      <vt:lpstr>[ÄRENDE]</vt:lpstr>
    </vt:vector>
  </TitlesOfParts>
  <Company>Högskolan Dalarna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[ÄRENDE]</dc:title>
  <dc:creator>Ceyhun Bozkurt</dc:creator>
  <cp:lastModifiedBy>Ceyhun</cp:lastModifiedBy>
  <cp:revision>8</cp:revision>
  <cp:lastPrinted>2010-09-07T09:34:00Z</cp:lastPrinted>
  <dcterms:created xsi:type="dcterms:W3CDTF">2021-09-29T13:45:00Z</dcterms:created>
  <dcterms:modified xsi:type="dcterms:W3CDTF">2022-01-19T12:32:00Z</dcterms:modified>
</cp:coreProperties>
</file>